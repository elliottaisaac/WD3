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8183" w14:textId="74DB4D4B" w:rsidR="00CB79FE" w:rsidRPr="00CB79FE" w:rsidRDefault="00F73EB3" w:rsidP="00CB79FE">
      <w:pPr>
        <w:shd w:val="clear" w:color="auto" w:fill="FFFFFF"/>
        <w:spacing w:after="0" w:line="240" w:lineRule="auto"/>
        <w:outlineLvl w:val="0"/>
        <w:rPr>
          <w:rFonts w:ascii="Helvetica Neue" w:eastAsia="Times New Roman" w:hAnsi="Helvetica Neue" w:cs="Times New Roman"/>
          <w:b/>
          <w:bCs/>
          <w:color w:val="2D3B45"/>
          <w:kern w:val="36"/>
          <w:sz w:val="36"/>
          <w:szCs w:val="36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2D3B45"/>
          <w:kern w:val="36"/>
          <w:sz w:val="36"/>
          <w:szCs w:val="36"/>
          <w:lang w:eastAsia="en-US"/>
        </w:rPr>
        <w:t>Stakeholder Matrix</w:t>
      </w:r>
    </w:p>
    <w:p w14:paraId="1E6D67FC" w14:textId="77777777" w:rsidR="00DF36C3" w:rsidRDefault="00DF36C3" w:rsidP="003F7A69"/>
    <w:p w14:paraId="663AF9D9" w14:textId="17B03A2E" w:rsidR="00DF36C3" w:rsidRPr="00CB79FE" w:rsidRDefault="00F73EB3" w:rsidP="00DF36C3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Stakeholder #1: </w:t>
      </w:r>
    </w:p>
    <w:p w14:paraId="7F8FE8B9" w14:textId="789157E0" w:rsidR="00DF36C3" w:rsidRDefault="00F73EB3" w:rsidP="00DF36C3">
      <w:r>
        <w:rPr>
          <w:b/>
          <w:bCs/>
        </w:rPr>
        <w:t>Problems</w:t>
      </w:r>
      <w:r w:rsidR="00DF36C3" w:rsidRPr="00CB79FE">
        <w:rPr>
          <w:b/>
          <w:bCs/>
        </w:rPr>
        <w:t>:</w:t>
      </w:r>
      <w:r w:rsidR="00DF36C3">
        <w:t xml:space="preserve"> c</w:t>
      </w:r>
    </w:p>
    <w:p w14:paraId="4EDFFAD1" w14:textId="76D8F5F7" w:rsidR="00DF36C3" w:rsidRDefault="00F73EB3" w:rsidP="00DF36C3">
      <w:pPr>
        <w:rPr>
          <w:rFonts w:ascii="Calibri" w:eastAsia="Times New Roman" w:hAnsi="Calibri" w:cs="Calibri"/>
          <w:color w:val="222222"/>
          <w:shd w:val="clear" w:color="auto" w:fill="FFFFFF"/>
          <w:lang w:eastAsia="en-US"/>
        </w:rPr>
      </w:pPr>
      <w:r>
        <w:rPr>
          <w:b/>
          <w:bCs/>
        </w:rPr>
        <w:t>Goals</w:t>
      </w:r>
      <w:r w:rsidR="00DF36C3" w:rsidRPr="00CB79FE">
        <w:rPr>
          <w:b/>
          <w:bCs/>
        </w:rPr>
        <w:t>:</w:t>
      </w:r>
      <w:r w:rsidR="00DF36C3" w:rsidRPr="00CB79FE">
        <w:t xml:space="preserve"> </w:t>
      </w:r>
      <w:r w:rsidR="00FD448C">
        <w:t xml:space="preserve">a </w:t>
      </w:r>
    </w:p>
    <w:p w14:paraId="56E5A6CE" w14:textId="2D8E60C6" w:rsidR="003F7A69" w:rsidRDefault="00F73EB3" w:rsidP="00F73EB3">
      <w:r>
        <w:rPr>
          <w:b/>
          <w:bCs/>
        </w:rPr>
        <w:t>Solutions</w:t>
      </w:r>
      <w:r w:rsidR="00DF36C3">
        <w:rPr>
          <w:b/>
          <w:bCs/>
        </w:rPr>
        <w:t xml:space="preserve">: </w:t>
      </w:r>
      <w:r w:rsidR="00A529D6">
        <w:t>t</w:t>
      </w:r>
    </w:p>
    <w:p w14:paraId="433D22B3" w14:textId="2E5DDAA6" w:rsidR="00376798" w:rsidRDefault="00376798" w:rsidP="003F7A69"/>
    <w:p w14:paraId="67FCA502" w14:textId="79A47C22" w:rsidR="00F73EB3" w:rsidRPr="00CB79FE" w:rsidRDefault="00F73EB3" w:rsidP="00F73EB3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Stakeholder #</w:t>
      </w:r>
      <w:r>
        <w:rPr>
          <w:sz w:val="36"/>
          <w:szCs w:val="36"/>
        </w:rPr>
        <w:t>2</w:t>
      </w:r>
      <w:bookmarkStart w:id="0" w:name="_GoBack"/>
      <w:bookmarkEnd w:id="0"/>
      <w:r>
        <w:rPr>
          <w:sz w:val="36"/>
          <w:szCs w:val="36"/>
        </w:rPr>
        <w:t xml:space="preserve">: </w:t>
      </w:r>
    </w:p>
    <w:p w14:paraId="625338FB" w14:textId="77777777" w:rsidR="00F73EB3" w:rsidRDefault="00F73EB3" w:rsidP="00F73EB3">
      <w:r>
        <w:rPr>
          <w:b/>
          <w:bCs/>
        </w:rPr>
        <w:t>Problems</w:t>
      </w:r>
      <w:r w:rsidRPr="00CB79FE">
        <w:rPr>
          <w:b/>
          <w:bCs/>
        </w:rPr>
        <w:t>:</w:t>
      </w:r>
      <w:r>
        <w:t xml:space="preserve"> c</w:t>
      </w:r>
    </w:p>
    <w:p w14:paraId="2DBDEDAB" w14:textId="77777777" w:rsidR="00F73EB3" w:rsidRDefault="00F73EB3" w:rsidP="00F73EB3">
      <w:pPr>
        <w:rPr>
          <w:rFonts w:ascii="Calibri" w:eastAsia="Times New Roman" w:hAnsi="Calibri" w:cs="Calibri"/>
          <w:color w:val="222222"/>
          <w:shd w:val="clear" w:color="auto" w:fill="FFFFFF"/>
          <w:lang w:eastAsia="en-US"/>
        </w:rPr>
      </w:pPr>
      <w:r>
        <w:rPr>
          <w:b/>
          <w:bCs/>
        </w:rPr>
        <w:t>Goals</w:t>
      </w:r>
      <w:r w:rsidRPr="00CB79FE">
        <w:rPr>
          <w:b/>
          <w:bCs/>
        </w:rPr>
        <w:t>:</w:t>
      </w:r>
      <w:r w:rsidRPr="00CB79FE">
        <w:t xml:space="preserve"> </w:t>
      </w:r>
      <w:r>
        <w:t xml:space="preserve">a </w:t>
      </w:r>
    </w:p>
    <w:p w14:paraId="6A5395F4" w14:textId="23ACB3DE" w:rsidR="00F73EB3" w:rsidRDefault="00F73EB3" w:rsidP="00F73EB3">
      <w:r>
        <w:rPr>
          <w:b/>
          <w:bCs/>
        </w:rPr>
        <w:t xml:space="preserve">Solutions: </w:t>
      </w:r>
      <w:r>
        <w:t>t</w:t>
      </w:r>
    </w:p>
    <w:p w14:paraId="337D19A6" w14:textId="614DD284" w:rsidR="00F73EB3" w:rsidRDefault="00F73EB3" w:rsidP="00F73EB3"/>
    <w:p w14:paraId="55D61F01" w14:textId="021BEB03" w:rsidR="00F73EB3" w:rsidRPr="00CB79FE" w:rsidRDefault="00F73EB3" w:rsidP="00F73EB3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Stakeholder #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</w:p>
    <w:p w14:paraId="12704874" w14:textId="77777777" w:rsidR="00F73EB3" w:rsidRDefault="00F73EB3" w:rsidP="00F73EB3">
      <w:r>
        <w:rPr>
          <w:b/>
          <w:bCs/>
        </w:rPr>
        <w:t>Problems</w:t>
      </w:r>
      <w:r w:rsidRPr="00CB79FE">
        <w:rPr>
          <w:b/>
          <w:bCs/>
        </w:rPr>
        <w:t>:</w:t>
      </w:r>
      <w:r>
        <w:t xml:space="preserve"> c</w:t>
      </w:r>
    </w:p>
    <w:p w14:paraId="789835F8" w14:textId="77777777" w:rsidR="00F73EB3" w:rsidRDefault="00F73EB3" w:rsidP="00F73EB3">
      <w:pPr>
        <w:rPr>
          <w:rFonts w:ascii="Calibri" w:eastAsia="Times New Roman" w:hAnsi="Calibri" w:cs="Calibri"/>
          <w:color w:val="222222"/>
          <w:shd w:val="clear" w:color="auto" w:fill="FFFFFF"/>
          <w:lang w:eastAsia="en-US"/>
        </w:rPr>
      </w:pPr>
      <w:r>
        <w:rPr>
          <w:b/>
          <w:bCs/>
        </w:rPr>
        <w:t>Goals</w:t>
      </w:r>
      <w:r w:rsidRPr="00CB79FE">
        <w:rPr>
          <w:b/>
          <w:bCs/>
        </w:rPr>
        <w:t>:</w:t>
      </w:r>
      <w:r w:rsidRPr="00CB79FE">
        <w:t xml:space="preserve"> </w:t>
      </w:r>
      <w:r>
        <w:t xml:space="preserve">a </w:t>
      </w:r>
    </w:p>
    <w:p w14:paraId="025B7544" w14:textId="77777777" w:rsidR="00F73EB3" w:rsidRDefault="00F73EB3" w:rsidP="00F73EB3">
      <w:r>
        <w:rPr>
          <w:b/>
          <w:bCs/>
        </w:rPr>
        <w:t xml:space="preserve">Solutions: </w:t>
      </w:r>
      <w:r>
        <w:t>t</w:t>
      </w:r>
    </w:p>
    <w:p w14:paraId="0191EA4C" w14:textId="77777777" w:rsidR="00F73EB3" w:rsidRDefault="00F73EB3" w:rsidP="00F73EB3"/>
    <w:p w14:paraId="6199E540" w14:textId="77777777" w:rsidR="00F73EB3" w:rsidRDefault="00F73EB3" w:rsidP="003F7A69"/>
    <w:p w14:paraId="3B84F598" w14:textId="77777777" w:rsidR="00376798" w:rsidRPr="00C72400" w:rsidRDefault="00376798" w:rsidP="003F7A69"/>
    <w:p w14:paraId="76CE9578" w14:textId="77777777" w:rsidR="003F7A69" w:rsidRPr="009002ED" w:rsidRDefault="003F7A69" w:rsidP="006C0D97"/>
    <w:p w14:paraId="6E4900D8" w14:textId="77777777" w:rsidR="006C0D97" w:rsidRPr="00CB79FE" w:rsidRDefault="006C0D97" w:rsidP="00CB79FE"/>
    <w:p w14:paraId="01B2602C" w14:textId="77777777" w:rsidR="00CB79FE" w:rsidRPr="00CB79FE" w:rsidRDefault="00CB79FE" w:rsidP="00CB79FE"/>
    <w:p w14:paraId="33203BA5" w14:textId="77777777" w:rsidR="00CB79FE" w:rsidRPr="00CB79FE" w:rsidRDefault="00CB79FE" w:rsidP="00CB79FE"/>
    <w:p w14:paraId="769D039B" w14:textId="77777777" w:rsidR="00CB79FE" w:rsidRPr="00CB79FE" w:rsidRDefault="00CB79FE" w:rsidP="00CB79FE"/>
    <w:sectPr w:rsidR="00CB79FE" w:rsidRPr="00CB79F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FC129" w14:textId="77777777" w:rsidR="00987E10" w:rsidRDefault="00987E10">
      <w:r>
        <w:separator/>
      </w:r>
    </w:p>
    <w:p w14:paraId="1411E257" w14:textId="77777777" w:rsidR="00987E10" w:rsidRDefault="00987E10"/>
  </w:endnote>
  <w:endnote w:type="continuationSeparator" w:id="0">
    <w:p w14:paraId="5D19473C" w14:textId="77777777" w:rsidR="00987E10" w:rsidRDefault="00987E10">
      <w:r>
        <w:continuationSeparator/>
      </w:r>
    </w:p>
    <w:p w14:paraId="2DCEAAF4" w14:textId="77777777" w:rsidR="00987E10" w:rsidRDefault="00987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38259" w14:textId="77777777" w:rsidR="00E57683" w:rsidRDefault="00EF5F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35AC7" w14:textId="77777777" w:rsidR="00987E10" w:rsidRDefault="00987E10">
      <w:r>
        <w:separator/>
      </w:r>
    </w:p>
    <w:p w14:paraId="26FE2E7B" w14:textId="77777777" w:rsidR="00987E10" w:rsidRDefault="00987E10"/>
  </w:footnote>
  <w:footnote w:type="continuationSeparator" w:id="0">
    <w:p w14:paraId="2D7A7D1C" w14:textId="77777777" w:rsidR="00987E10" w:rsidRDefault="00987E10">
      <w:r>
        <w:continuationSeparator/>
      </w:r>
    </w:p>
    <w:p w14:paraId="4F1E614E" w14:textId="77777777" w:rsidR="00987E10" w:rsidRDefault="00987E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3C00"/>
    <w:multiLevelType w:val="hybridMultilevel"/>
    <w:tmpl w:val="1A8262B4"/>
    <w:lvl w:ilvl="0" w:tplc="96C2402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E"/>
    <w:rsid w:val="0002323C"/>
    <w:rsid w:val="001E364B"/>
    <w:rsid w:val="0030339B"/>
    <w:rsid w:val="00376798"/>
    <w:rsid w:val="003F7A69"/>
    <w:rsid w:val="004B5F0A"/>
    <w:rsid w:val="005C5C9C"/>
    <w:rsid w:val="005D190D"/>
    <w:rsid w:val="005D317D"/>
    <w:rsid w:val="005E25A9"/>
    <w:rsid w:val="00600138"/>
    <w:rsid w:val="006C0D97"/>
    <w:rsid w:val="0077070A"/>
    <w:rsid w:val="009002ED"/>
    <w:rsid w:val="00987E10"/>
    <w:rsid w:val="00A26ADD"/>
    <w:rsid w:val="00A50A97"/>
    <w:rsid w:val="00A529D6"/>
    <w:rsid w:val="00A7386E"/>
    <w:rsid w:val="00B516FB"/>
    <w:rsid w:val="00C72400"/>
    <w:rsid w:val="00CB79FE"/>
    <w:rsid w:val="00DF36C3"/>
    <w:rsid w:val="00E57683"/>
    <w:rsid w:val="00EF5F70"/>
    <w:rsid w:val="00F73EB3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CF5C2"/>
  <w15:chartTrackingRefBased/>
  <w15:docId w15:val="{F1DE15C5-41EC-444E-8E2F-582FAD98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liottisaac/Library/Containers/com.microsoft.Word/Data/Library/Application%20Support/Microsoft/Office/16.0/DTS/en-US%7bB12E4AE7-430D-C349-87EC-3450B0C722B5%7d/%7b42A83918-0429-CA43-B578-473DDD5CD06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{42A83918-0429-CA43-B578-473DDD5CD068}tf10002086.dotx</Template>
  <TotalTime>3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2020-03-05T13:29:00Z</dcterms:created>
  <dcterms:modified xsi:type="dcterms:W3CDTF">2020-03-05T13:32:00Z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