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9491B" w14:textId="2FB93B1B" w:rsidR="00DC778C" w:rsidRPr="00DC778C" w:rsidRDefault="00DC778C" w:rsidP="00CB79FE">
      <w:pPr>
        <w:shd w:val="clear" w:color="auto" w:fill="FFFFFF"/>
        <w:spacing w:after="0" w:line="240" w:lineRule="auto"/>
        <w:outlineLvl w:val="0"/>
        <w:rPr>
          <w:rFonts w:ascii="PraterBlockPro" w:eastAsia="Times New Roman" w:hAnsi="PraterBlockPro" w:cs="PraterBlockPro"/>
          <w:b/>
          <w:bCs/>
          <w:color w:val="2D3B45"/>
          <w:kern w:val="36"/>
          <w:sz w:val="72"/>
          <w:szCs w:val="72"/>
          <w:lang w:eastAsia="en-US"/>
        </w:rPr>
      </w:pPr>
      <w:r w:rsidRPr="00DC778C">
        <w:rPr>
          <w:rFonts w:ascii="PraterBlockPro" w:eastAsia="Times New Roman" w:hAnsi="PraterBlockPro" w:cs="PraterBlockPro"/>
          <w:b/>
          <w:bCs/>
          <w:color w:val="2D3B45"/>
          <w:kern w:val="36"/>
          <w:sz w:val="72"/>
          <w:szCs w:val="72"/>
          <w:lang w:eastAsia="en-US"/>
        </w:rPr>
        <w:t>Cow</w:t>
      </w:r>
    </w:p>
    <w:p w14:paraId="2B66E0DF" w14:textId="77777777" w:rsidR="00DC778C" w:rsidRDefault="00DC778C" w:rsidP="00CB79FE">
      <w:pPr>
        <w:shd w:val="clear" w:color="auto" w:fill="FFFFFF"/>
        <w:spacing w:after="0" w:line="240" w:lineRule="auto"/>
        <w:outlineLvl w:val="0"/>
        <w:rPr>
          <w:rFonts w:ascii="Helvetica Neue" w:eastAsia="Times New Roman" w:hAnsi="Helvetica Neue" w:cs="Times New Roman"/>
          <w:b/>
          <w:bCs/>
          <w:color w:val="2D3B45"/>
          <w:kern w:val="36"/>
          <w:sz w:val="36"/>
          <w:szCs w:val="36"/>
          <w:lang w:eastAsia="en-US"/>
        </w:rPr>
      </w:pPr>
    </w:p>
    <w:p w14:paraId="13B68183" w14:textId="16573A5E" w:rsidR="00CB79FE" w:rsidRPr="00CB79FE" w:rsidRDefault="00DC778C" w:rsidP="00CB79FE">
      <w:pPr>
        <w:shd w:val="clear" w:color="auto" w:fill="FFFFFF"/>
        <w:spacing w:after="0" w:line="240" w:lineRule="auto"/>
        <w:outlineLvl w:val="0"/>
        <w:rPr>
          <w:rFonts w:ascii="Helvetica Neue" w:eastAsia="Times New Roman" w:hAnsi="Helvetica Neue" w:cs="Times New Roman"/>
          <w:b/>
          <w:bCs/>
          <w:color w:val="2D3B45"/>
          <w:kern w:val="36"/>
          <w:sz w:val="36"/>
          <w:szCs w:val="36"/>
          <w:lang w:eastAsia="en-US"/>
        </w:rPr>
      </w:pPr>
      <w:r>
        <w:rPr>
          <w:rFonts w:ascii="Helvetica Neue" w:eastAsia="Times New Roman" w:hAnsi="Helvetica Neue" w:cs="Times New Roman"/>
          <w:b/>
          <w:bCs/>
          <w:color w:val="2D3B45"/>
          <w:kern w:val="36"/>
          <w:sz w:val="36"/>
          <w:szCs w:val="36"/>
          <w:lang w:eastAsia="en-US"/>
        </w:rPr>
        <w:t>Preliminary Brand Questions</w:t>
      </w:r>
    </w:p>
    <w:p w14:paraId="1E6D67FC" w14:textId="77777777" w:rsidR="00DF36C3" w:rsidRDefault="00DF36C3" w:rsidP="003F7A69"/>
    <w:p w14:paraId="7DBF63C5" w14:textId="070AA245"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What is the organization and what is its purpose?</w:t>
      </w:r>
    </w:p>
    <w:p w14:paraId="3DFFF8A0" w14:textId="1E367B65" w:rsidR="00DC778C" w:rsidRDefault="00DC778C" w:rsidP="00DC778C">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r>
        <w:rPr>
          <w:rFonts w:ascii="Upgrade" w:eastAsia="Times New Roman" w:hAnsi="Upgrade" w:cs="Times New Roman"/>
          <w:color w:val="2D3B45"/>
          <w:sz w:val="24"/>
          <w:szCs w:val="24"/>
          <w:lang w:eastAsia="en-US"/>
        </w:rPr>
        <w:t>Cow allows users to take care of all of their money management needs from one place</w:t>
      </w:r>
      <w:r w:rsidR="00317E85">
        <w:rPr>
          <w:rFonts w:ascii="Upgrade" w:eastAsia="Times New Roman" w:hAnsi="Upgrade" w:cs="Times New Roman"/>
          <w:color w:val="2D3B45"/>
          <w:sz w:val="24"/>
          <w:szCs w:val="24"/>
          <w:lang w:eastAsia="en-US"/>
        </w:rPr>
        <w:t>.</w:t>
      </w:r>
    </w:p>
    <w:p w14:paraId="229B38D0" w14:textId="77777777" w:rsidR="00317E85" w:rsidRPr="00DC778C" w:rsidRDefault="00317E85" w:rsidP="00DC778C">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p>
    <w:p w14:paraId="326372F4" w14:textId="33DA5B0D"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What does it produce (if anything)?</w:t>
      </w:r>
    </w:p>
    <w:p w14:paraId="179DF35C" w14:textId="2B288B50" w:rsidR="00DC778C" w:rsidRDefault="00DC778C"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r w:rsidRPr="00E36D20">
        <w:rPr>
          <w:rFonts w:ascii="Upgrade" w:eastAsia="Times New Roman" w:hAnsi="Upgrade" w:cs="Times New Roman"/>
          <w:color w:val="2D3B45"/>
          <w:sz w:val="24"/>
          <w:szCs w:val="24"/>
          <w:lang w:eastAsia="en-US"/>
        </w:rPr>
        <w:t xml:space="preserve">Cow </w:t>
      </w:r>
      <w:r w:rsidR="00E36D20" w:rsidRPr="00E36D20">
        <w:rPr>
          <w:rFonts w:ascii="Upgrade" w:eastAsia="Times New Roman" w:hAnsi="Upgrade" w:cs="Times New Roman"/>
          <w:color w:val="2D3B45"/>
          <w:sz w:val="24"/>
          <w:szCs w:val="24"/>
          <w:lang w:eastAsia="en-US"/>
        </w:rPr>
        <w:t>builds and maintains a software application for mobile and web</w:t>
      </w:r>
      <w:r w:rsidR="00317E85">
        <w:rPr>
          <w:rFonts w:ascii="Upgrade" w:eastAsia="Times New Roman" w:hAnsi="Upgrade" w:cs="Times New Roman"/>
          <w:color w:val="2D3B45"/>
          <w:sz w:val="24"/>
          <w:szCs w:val="24"/>
          <w:lang w:eastAsia="en-US"/>
        </w:rPr>
        <w:t>.</w:t>
      </w:r>
    </w:p>
    <w:p w14:paraId="0988C9B9" w14:textId="77777777" w:rsidR="00317E85" w:rsidRPr="00DC778C" w:rsidRDefault="00317E85"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p>
    <w:p w14:paraId="2C3DD42E" w14:textId="236FCBE1"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What is its history, how did it get to where it is now?</w:t>
      </w:r>
    </w:p>
    <w:p w14:paraId="12ED3CF3" w14:textId="2AE41E12" w:rsidR="00E36D20" w:rsidRDefault="00E36D20"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r w:rsidRPr="00E36D20">
        <w:rPr>
          <w:rFonts w:ascii="Upgrade" w:eastAsia="Times New Roman" w:hAnsi="Upgrade" w:cs="Times New Roman"/>
          <w:color w:val="2D3B45"/>
          <w:sz w:val="24"/>
          <w:szCs w:val="24"/>
          <w:lang w:eastAsia="en-US"/>
        </w:rPr>
        <w:t>It is a startup company</w:t>
      </w:r>
      <w:r w:rsidR="00317E85">
        <w:rPr>
          <w:rFonts w:ascii="Upgrade" w:eastAsia="Times New Roman" w:hAnsi="Upgrade" w:cs="Times New Roman"/>
          <w:color w:val="2D3B45"/>
          <w:sz w:val="24"/>
          <w:szCs w:val="24"/>
          <w:lang w:eastAsia="en-US"/>
        </w:rPr>
        <w:t>.</w:t>
      </w:r>
    </w:p>
    <w:p w14:paraId="6786173D" w14:textId="77777777" w:rsidR="00317E85" w:rsidRPr="00DC778C" w:rsidRDefault="00317E85"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p>
    <w:p w14:paraId="5B01C4DF" w14:textId="585DFCA3"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What type of culture and physical environment does it have?</w:t>
      </w:r>
    </w:p>
    <w:p w14:paraId="28B1DEF8" w14:textId="0C625010" w:rsidR="00E36D20" w:rsidRDefault="00E36D20"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r w:rsidRPr="00E36D20">
        <w:rPr>
          <w:rFonts w:ascii="Upgrade" w:eastAsia="Times New Roman" w:hAnsi="Upgrade" w:cs="Times New Roman"/>
          <w:color w:val="2D3B45"/>
          <w:sz w:val="24"/>
          <w:szCs w:val="24"/>
          <w:lang w:eastAsia="en-US"/>
        </w:rPr>
        <w:t>Cow views itself as an alternative to the traditional financial services industry and as such its culture is much more relaxed and fun, more in line with the typical tech company than traditional established financial companies which take themselves much more seriously.</w:t>
      </w:r>
    </w:p>
    <w:p w14:paraId="32A64024" w14:textId="77777777" w:rsidR="00317E85" w:rsidRPr="00DC778C" w:rsidRDefault="00317E85"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p>
    <w:p w14:paraId="6DEA88E2" w14:textId="1A4CFDA4"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Who buys their products? What are their demographics?</w:t>
      </w:r>
    </w:p>
    <w:p w14:paraId="16AB4569" w14:textId="68E0C2A0" w:rsidR="00E36D20" w:rsidRDefault="00E36D20"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r w:rsidRPr="00E36D20">
        <w:rPr>
          <w:rFonts w:ascii="Upgrade" w:eastAsia="Times New Roman" w:hAnsi="Upgrade" w:cs="Times New Roman"/>
          <w:color w:val="2D3B45"/>
          <w:sz w:val="24"/>
          <w:szCs w:val="24"/>
          <w:lang w:eastAsia="en-US"/>
        </w:rPr>
        <w:t>Cow is primarily targeted towards a millennial userbase</w:t>
      </w:r>
      <w:r w:rsidR="00317E85">
        <w:rPr>
          <w:rFonts w:ascii="Upgrade" w:eastAsia="Times New Roman" w:hAnsi="Upgrade" w:cs="Times New Roman"/>
          <w:color w:val="2D3B45"/>
          <w:sz w:val="24"/>
          <w:szCs w:val="24"/>
          <w:lang w:eastAsia="en-US"/>
        </w:rPr>
        <w:t>.</w:t>
      </w:r>
    </w:p>
    <w:p w14:paraId="119767E4" w14:textId="77777777" w:rsidR="00317E85" w:rsidRPr="00DC778C" w:rsidRDefault="00317E85"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p>
    <w:p w14:paraId="59923931" w14:textId="4BB633B8"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What are the organizations objectives for changing the existing identity?</w:t>
      </w:r>
    </w:p>
    <w:p w14:paraId="27EAEF6A" w14:textId="63A43CFA" w:rsidR="00E36D20" w:rsidRDefault="00E36D20"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r w:rsidRPr="00E36D20">
        <w:rPr>
          <w:rFonts w:ascii="Upgrade" w:eastAsia="Times New Roman" w:hAnsi="Upgrade" w:cs="Times New Roman"/>
          <w:color w:val="2D3B45"/>
          <w:sz w:val="24"/>
          <w:szCs w:val="24"/>
          <w:lang w:eastAsia="en-US"/>
        </w:rPr>
        <w:t>As a startup, Cow’s goal is to establish its brand and present itself as an alternative way to manage personal finance – challenging the idea that one must employ banks and other financial service organizations in order to have access to viable money management</w:t>
      </w:r>
      <w:r w:rsidR="00317E85">
        <w:rPr>
          <w:rFonts w:ascii="Upgrade" w:eastAsia="Times New Roman" w:hAnsi="Upgrade" w:cs="Times New Roman"/>
          <w:color w:val="2D3B45"/>
          <w:sz w:val="24"/>
          <w:szCs w:val="24"/>
          <w:lang w:eastAsia="en-US"/>
        </w:rPr>
        <w:t>.</w:t>
      </w:r>
    </w:p>
    <w:p w14:paraId="2EC41FA8" w14:textId="77777777" w:rsidR="00317E85" w:rsidRPr="00DC778C" w:rsidRDefault="00317E85"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p>
    <w:p w14:paraId="59A8E6A3" w14:textId="433F01BB"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What’s the organization plans for the future?</w:t>
      </w:r>
    </w:p>
    <w:p w14:paraId="63324D2E" w14:textId="34FF4BE5" w:rsidR="00E36D20" w:rsidRDefault="00E36D20"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r w:rsidRPr="00E36D20">
        <w:rPr>
          <w:rFonts w:ascii="Upgrade" w:eastAsia="Times New Roman" w:hAnsi="Upgrade" w:cs="Times New Roman"/>
          <w:color w:val="2D3B45"/>
          <w:sz w:val="24"/>
          <w:szCs w:val="24"/>
          <w:lang w:eastAsia="en-US"/>
        </w:rPr>
        <w:t>In the near term, they’re focused on growth and establishing the company.</w:t>
      </w:r>
    </w:p>
    <w:p w14:paraId="410F5E31" w14:textId="77777777" w:rsidR="00317E85" w:rsidRPr="00DC778C" w:rsidRDefault="00317E85" w:rsidP="00E36D20">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p>
    <w:p w14:paraId="3FA4F340" w14:textId="4AD8212F"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Who are their competitors and what do they look like?</w:t>
      </w:r>
    </w:p>
    <w:p w14:paraId="3A1568FE" w14:textId="059D5B04" w:rsidR="00983933" w:rsidRDefault="00E36D20" w:rsidP="00317E85">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r w:rsidRPr="00983933">
        <w:rPr>
          <w:rFonts w:ascii="Upgrade" w:eastAsia="Times New Roman" w:hAnsi="Upgrade" w:cs="Times New Roman"/>
          <w:color w:val="2D3B45"/>
          <w:sz w:val="24"/>
          <w:szCs w:val="24"/>
          <w:lang w:eastAsia="en-US"/>
        </w:rPr>
        <w:t xml:space="preserve">As mentioned, their primary </w:t>
      </w:r>
      <w:r w:rsidR="00983933" w:rsidRPr="00983933">
        <w:rPr>
          <w:rFonts w:ascii="Upgrade" w:eastAsia="Times New Roman" w:hAnsi="Upgrade" w:cs="Times New Roman"/>
          <w:color w:val="2D3B45"/>
          <w:sz w:val="24"/>
          <w:szCs w:val="24"/>
          <w:lang w:eastAsia="en-US"/>
        </w:rPr>
        <w:t>direct competitors are the traditional financial services industry, but on a lesser scale they’re also competing against existing finance apps that offer some similar services.</w:t>
      </w:r>
    </w:p>
    <w:p w14:paraId="00B95A6F" w14:textId="77777777" w:rsidR="00317E85" w:rsidRPr="00DC778C" w:rsidRDefault="00317E85" w:rsidP="00317E85">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p>
    <w:p w14:paraId="53D5DCCD" w14:textId="6269ACCA"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If the organizations could deliver only one message about itself, what should that be?</w:t>
      </w:r>
    </w:p>
    <w:p w14:paraId="0B16BD65" w14:textId="61CF0DB8" w:rsidR="00983933" w:rsidRDefault="00983933" w:rsidP="00983933">
      <w:pPr>
        <w:pStyle w:val="ListParagraph"/>
        <w:rPr>
          <w:rFonts w:ascii="Upgrade" w:eastAsia="Times New Roman" w:hAnsi="Upgrade" w:cs="Times New Roman"/>
          <w:color w:val="2D3B45"/>
          <w:sz w:val="24"/>
          <w:szCs w:val="24"/>
          <w:lang w:eastAsia="en-US"/>
        </w:rPr>
      </w:pPr>
      <w:r w:rsidRPr="00983933">
        <w:rPr>
          <w:rFonts w:ascii="Upgrade" w:eastAsia="Times New Roman" w:hAnsi="Upgrade" w:cs="Times New Roman"/>
          <w:color w:val="2D3B45"/>
          <w:sz w:val="24"/>
          <w:szCs w:val="24"/>
          <w:lang w:eastAsia="en-US"/>
        </w:rPr>
        <w:t xml:space="preserve">Cow wants to empower you to take complete control over your money. </w:t>
      </w:r>
    </w:p>
    <w:p w14:paraId="5F4E2AED" w14:textId="77777777" w:rsidR="00317E85" w:rsidRPr="00DC778C" w:rsidRDefault="00317E85" w:rsidP="00983933">
      <w:pPr>
        <w:pStyle w:val="ListParagraph"/>
        <w:rPr>
          <w:rFonts w:ascii="Upgrade" w:eastAsia="Times New Roman" w:hAnsi="Upgrade" w:cs="Times New Roman"/>
          <w:color w:val="2D3B45"/>
          <w:sz w:val="24"/>
          <w:szCs w:val="24"/>
          <w:lang w:eastAsia="en-US"/>
        </w:rPr>
      </w:pPr>
    </w:p>
    <w:p w14:paraId="4E849696" w14:textId="22CB3B6D"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How did you get the information? (interviews, online, etc.)</w:t>
      </w:r>
    </w:p>
    <w:p w14:paraId="69B383FC" w14:textId="54D1BEA8" w:rsidR="00983933" w:rsidRDefault="00983933" w:rsidP="00983933">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r w:rsidRPr="00983933">
        <w:rPr>
          <w:rFonts w:ascii="Upgrade" w:eastAsia="Times New Roman" w:hAnsi="Upgrade" w:cs="Times New Roman"/>
          <w:color w:val="2D3B45"/>
          <w:sz w:val="24"/>
          <w:szCs w:val="24"/>
          <w:lang w:eastAsia="en-US"/>
        </w:rPr>
        <w:t>Online</w:t>
      </w:r>
    </w:p>
    <w:p w14:paraId="0D8C16D7" w14:textId="77777777" w:rsidR="00317E85" w:rsidRPr="00DC778C" w:rsidRDefault="00317E85" w:rsidP="00983933">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p>
    <w:p w14:paraId="4F91EAD5" w14:textId="0994BF4C"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Create a list of keywords (single words) that describes the </w:t>
      </w:r>
      <w:r w:rsidRPr="00DC778C">
        <w:rPr>
          <w:rFonts w:ascii="Upgrade" w:eastAsia="Times New Roman" w:hAnsi="Upgrade" w:cs="Times New Roman"/>
          <w:b/>
          <w:bCs/>
          <w:i/>
          <w:iCs/>
          <w:color w:val="2D3B45"/>
          <w:sz w:val="24"/>
          <w:szCs w:val="24"/>
          <w:lang w:eastAsia="en-US"/>
        </w:rPr>
        <w:t>desired</w:t>
      </w:r>
      <w:r w:rsidRPr="00DC778C">
        <w:rPr>
          <w:rFonts w:ascii="Upgrade" w:eastAsia="Times New Roman" w:hAnsi="Upgrade" w:cs="Times New Roman"/>
          <w:b/>
          <w:bCs/>
          <w:color w:val="2D3B45"/>
          <w:sz w:val="24"/>
          <w:szCs w:val="24"/>
          <w:lang w:eastAsia="en-US"/>
        </w:rPr>
        <w:t> characteristics of the organization. They may be as many or as few as needed (aka, brand attributes).</w:t>
      </w:r>
    </w:p>
    <w:p w14:paraId="2A7B6974" w14:textId="5254E77C" w:rsidR="00225A93" w:rsidRDefault="00225A93" w:rsidP="00225A93">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r w:rsidRPr="00225A93">
        <w:rPr>
          <w:rFonts w:ascii="Upgrade" w:eastAsia="Times New Roman" w:hAnsi="Upgrade" w:cs="Times New Roman"/>
          <w:color w:val="2D3B45"/>
          <w:sz w:val="24"/>
          <w:szCs w:val="24"/>
          <w:lang w:eastAsia="en-US"/>
        </w:rPr>
        <w:t>Easy. Simple. New. Empowering. Relaxed. Fun. Stress-free. Reassuring. Effective.</w:t>
      </w:r>
      <w:r w:rsidR="00317E85">
        <w:rPr>
          <w:rFonts w:ascii="Upgrade" w:eastAsia="Times New Roman" w:hAnsi="Upgrade" w:cs="Times New Roman"/>
          <w:color w:val="2D3B45"/>
          <w:sz w:val="24"/>
          <w:szCs w:val="24"/>
          <w:lang w:eastAsia="en-US"/>
        </w:rPr>
        <w:t xml:space="preserve"> Humble. Unpretentious. Powerful. Reliable.</w:t>
      </w:r>
    </w:p>
    <w:p w14:paraId="1E414E6D" w14:textId="77777777" w:rsidR="00317E85" w:rsidRPr="00DC778C" w:rsidRDefault="00317E85" w:rsidP="00225A93">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p>
    <w:p w14:paraId="2BEACE43" w14:textId="48FC3E15" w:rsidR="00DC778C" w:rsidRDefault="00DC778C" w:rsidP="00DC778C">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t>A paragraph that simply and clearly describes the organizations desired brand position (who should they be seen as, what should they project?). (aka, brand mission statement.)</w:t>
      </w:r>
    </w:p>
    <w:p w14:paraId="5B48EEDE" w14:textId="4A6A5EEC" w:rsidR="00225A93" w:rsidRDefault="00225A93" w:rsidP="00317E85">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r w:rsidRPr="00225A93">
        <w:rPr>
          <w:rFonts w:ascii="Upgrade" w:eastAsia="Times New Roman" w:hAnsi="Upgrade" w:cs="Times New Roman"/>
          <w:color w:val="2D3B45"/>
          <w:sz w:val="24"/>
          <w:szCs w:val="24"/>
          <w:lang w:eastAsia="en-US"/>
        </w:rPr>
        <w:t xml:space="preserve">Cow wants to be seen as an ally to your personal finances. A service that makes financial tools easily accessible to all. </w:t>
      </w:r>
      <w:r>
        <w:rPr>
          <w:rFonts w:ascii="Upgrade" w:eastAsia="Times New Roman" w:hAnsi="Upgrade" w:cs="Times New Roman"/>
          <w:color w:val="2D3B45"/>
          <w:sz w:val="24"/>
          <w:szCs w:val="24"/>
          <w:lang w:eastAsia="en-US"/>
        </w:rPr>
        <w:t xml:space="preserve"> It hopes to be seen as an alternative way to manage money for a new generation. A brand that doesn’t take itself too seriously but is still viewed as a</w:t>
      </w:r>
      <w:r w:rsidR="00A107C0">
        <w:rPr>
          <w:rFonts w:ascii="Upgrade" w:eastAsia="Times New Roman" w:hAnsi="Upgrade" w:cs="Times New Roman"/>
          <w:color w:val="2D3B45"/>
          <w:sz w:val="24"/>
          <w:szCs w:val="24"/>
          <w:lang w:eastAsia="en-US"/>
        </w:rPr>
        <w:t xml:space="preserve">n honest </w:t>
      </w:r>
      <w:r>
        <w:rPr>
          <w:rFonts w:ascii="Upgrade" w:eastAsia="Times New Roman" w:hAnsi="Upgrade" w:cs="Times New Roman"/>
          <w:color w:val="2D3B45"/>
          <w:sz w:val="24"/>
          <w:szCs w:val="24"/>
          <w:lang w:eastAsia="en-US"/>
        </w:rPr>
        <w:t xml:space="preserve">and responsible </w:t>
      </w:r>
      <w:r w:rsidR="00A107C0">
        <w:rPr>
          <w:rFonts w:ascii="Upgrade" w:eastAsia="Times New Roman" w:hAnsi="Upgrade" w:cs="Times New Roman"/>
          <w:color w:val="2D3B45"/>
          <w:sz w:val="24"/>
          <w:szCs w:val="24"/>
          <w:lang w:eastAsia="en-US"/>
        </w:rPr>
        <w:t>organization that users are comfortable placing their trust (and money) in.</w:t>
      </w:r>
    </w:p>
    <w:p w14:paraId="6DC86DD5" w14:textId="77777777" w:rsidR="00317E85" w:rsidRPr="00DC778C" w:rsidRDefault="00317E85" w:rsidP="00317E85">
      <w:pPr>
        <w:shd w:val="clear" w:color="auto" w:fill="FFFFFF"/>
        <w:spacing w:before="100" w:beforeAutospacing="1" w:after="100" w:afterAutospacing="1" w:line="240" w:lineRule="auto"/>
        <w:ind w:left="720"/>
        <w:rPr>
          <w:rFonts w:ascii="Upgrade" w:eastAsia="Times New Roman" w:hAnsi="Upgrade" w:cs="Times New Roman"/>
          <w:color w:val="2D3B45"/>
          <w:sz w:val="24"/>
          <w:szCs w:val="24"/>
          <w:lang w:eastAsia="en-US"/>
        </w:rPr>
      </w:pPr>
    </w:p>
    <w:p w14:paraId="22C23C0E" w14:textId="6B474993" w:rsidR="00A107C0" w:rsidRDefault="00DC778C" w:rsidP="00A107C0">
      <w:pPr>
        <w:numPr>
          <w:ilvl w:val="0"/>
          <w:numId w:val="7"/>
        </w:numPr>
        <w:shd w:val="clear" w:color="auto" w:fill="FFFFFF"/>
        <w:spacing w:before="100" w:beforeAutospacing="1" w:after="100" w:afterAutospacing="1" w:line="240" w:lineRule="auto"/>
        <w:rPr>
          <w:rFonts w:ascii="Upgrade" w:eastAsia="Times New Roman" w:hAnsi="Upgrade" w:cs="Times New Roman"/>
          <w:b/>
          <w:bCs/>
          <w:color w:val="2D3B45"/>
          <w:sz w:val="24"/>
          <w:szCs w:val="24"/>
          <w:lang w:eastAsia="en-US"/>
        </w:rPr>
      </w:pPr>
      <w:r w:rsidRPr="00DC778C">
        <w:rPr>
          <w:rFonts w:ascii="Upgrade" w:eastAsia="Times New Roman" w:hAnsi="Upgrade" w:cs="Times New Roman"/>
          <w:b/>
          <w:bCs/>
          <w:color w:val="2D3B45"/>
          <w:sz w:val="24"/>
          <w:szCs w:val="24"/>
          <w:lang w:eastAsia="en-US"/>
        </w:rPr>
        <w:lastRenderedPageBreak/>
        <w:t>A list of between 8 and 12 items that are key to the organization’s visual identity. Their most visible, prolific material/items that they should use to identify themselves and project their brand.</w:t>
      </w:r>
    </w:p>
    <w:p w14:paraId="2C03F625" w14:textId="77777777" w:rsidR="00317E85" w:rsidRPr="00317E85" w:rsidRDefault="00317E85" w:rsidP="00317E85">
      <w:pPr>
        <w:pStyle w:val="ListParagraph"/>
        <w:rPr>
          <w:rFonts w:ascii="Upgrade" w:eastAsia="Times New Roman" w:hAnsi="Upgrade" w:cs="Times New Roman"/>
          <w:color w:val="2D3B45"/>
          <w:sz w:val="24"/>
          <w:szCs w:val="24"/>
          <w:lang w:eastAsia="en-US"/>
        </w:rPr>
      </w:pPr>
    </w:p>
    <w:p w14:paraId="7B27A7EA" w14:textId="1074AE43" w:rsidR="00317E85" w:rsidRPr="00317E85" w:rsidRDefault="00317E85" w:rsidP="00317E85">
      <w:pPr>
        <w:pStyle w:val="ListParagraph"/>
        <w:numPr>
          <w:ilvl w:val="1"/>
          <w:numId w:val="7"/>
        </w:numPr>
        <w:shd w:val="clear" w:color="auto" w:fill="FFFFFF"/>
        <w:spacing w:before="100" w:beforeAutospacing="1" w:after="100" w:afterAutospacing="1" w:line="240" w:lineRule="auto"/>
        <w:rPr>
          <w:rFonts w:ascii="Upgrade" w:eastAsia="Times New Roman" w:hAnsi="Upgrade" w:cs="Times New Roman"/>
          <w:color w:val="2D3B45"/>
          <w:sz w:val="24"/>
          <w:szCs w:val="24"/>
          <w:lang w:eastAsia="en-US"/>
        </w:rPr>
      </w:pPr>
      <w:r>
        <w:rPr>
          <w:rFonts w:ascii="Upgrade" w:eastAsia="Times New Roman" w:hAnsi="Upgrade" w:cs="Times New Roman"/>
          <w:color w:val="2D3B45"/>
          <w:sz w:val="24"/>
          <w:szCs w:val="24"/>
          <w:lang w:eastAsia="en-US"/>
        </w:rPr>
        <w:t>t</w:t>
      </w:r>
      <w:r w:rsidRPr="00317E85">
        <w:rPr>
          <w:rFonts w:ascii="Upgrade" w:eastAsia="Times New Roman" w:hAnsi="Upgrade" w:cs="Times New Roman"/>
          <w:color w:val="2D3B45"/>
          <w:sz w:val="24"/>
          <w:szCs w:val="24"/>
          <w:lang w:eastAsia="en-US"/>
        </w:rPr>
        <w:t>he “cash cow”</w:t>
      </w:r>
    </w:p>
    <w:p w14:paraId="28DE76E1" w14:textId="1EC3CB58" w:rsidR="00A107C0" w:rsidRDefault="00317E85" w:rsidP="00317E85">
      <w:pPr>
        <w:pStyle w:val="ListParagraph"/>
        <w:numPr>
          <w:ilvl w:val="1"/>
          <w:numId w:val="7"/>
        </w:numPr>
        <w:shd w:val="clear" w:color="auto" w:fill="FFFFFF"/>
        <w:spacing w:before="100" w:beforeAutospacing="1" w:after="100" w:afterAutospacing="1" w:line="240" w:lineRule="auto"/>
        <w:rPr>
          <w:rFonts w:ascii="Upgrade" w:eastAsia="Times New Roman" w:hAnsi="Upgrade" w:cs="Times New Roman"/>
          <w:color w:val="2D3B45"/>
          <w:sz w:val="24"/>
          <w:szCs w:val="24"/>
          <w:lang w:eastAsia="en-US"/>
        </w:rPr>
      </w:pPr>
      <w:r w:rsidRPr="00317E85">
        <w:rPr>
          <w:rFonts w:ascii="Upgrade" w:eastAsia="Times New Roman" w:hAnsi="Upgrade" w:cs="Times New Roman"/>
          <w:color w:val="2D3B45"/>
          <w:sz w:val="24"/>
          <w:szCs w:val="24"/>
          <w:lang w:eastAsia="en-US"/>
        </w:rPr>
        <w:t>bright colors, green most prominently</w:t>
      </w:r>
    </w:p>
    <w:p w14:paraId="585CA49E" w14:textId="6C85DCDB" w:rsidR="00317E85" w:rsidRDefault="00626897" w:rsidP="00317E85">
      <w:pPr>
        <w:pStyle w:val="ListParagraph"/>
        <w:numPr>
          <w:ilvl w:val="1"/>
          <w:numId w:val="7"/>
        </w:numPr>
        <w:shd w:val="clear" w:color="auto" w:fill="FFFFFF"/>
        <w:spacing w:before="100" w:beforeAutospacing="1" w:after="100" w:afterAutospacing="1" w:line="240" w:lineRule="auto"/>
        <w:rPr>
          <w:rFonts w:ascii="Upgrade" w:eastAsia="Times New Roman" w:hAnsi="Upgrade" w:cs="Times New Roman"/>
          <w:color w:val="2D3B45"/>
          <w:sz w:val="24"/>
          <w:szCs w:val="24"/>
          <w:lang w:eastAsia="en-US"/>
        </w:rPr>
      </w:pPr>
      <w:r>
        <w:rPr>
          <w:rFonts w:ascii="Upgrade" w:eastAsia="Times New Roman" w:hAnsi="Upgrade" w:cs="Times New Roman"/>
          <w:color w:val="2D3B45"/>
          <w:sz w:val="24"/>
          <w:szCs w:val="24"/>
          <w:lang w:eastAsia="en-US"/>
        </w:rPr>
        <w:t>doodles</w:t>
      </w:r>
    </w:p>
    <w:p w14:paraId="6676BE95" w14:textId="4B152C8F" w:rsidR="00626897" w:rsidRPr="00626897" w:rsidRDefault="00626897" w:rsidP="00276347">
      <w:pPr>
        <w:pStyle w:val="ListParagraph"/>
        <w:numPr>
          <w:ilvl w:val="1"/>
          <w:numId w:val="7"/>
        </w:numPr>
        <w:shd w:val="clear" w:color="auto" w:fill="FFFFFF"/>
        <w:spacing w:before="100" w:beforeAutospacing="1" w:after="100" w:afterAutospacing="1" w:line="240" w:lineRule="auto"/>
        <w:rPr>
          <w:rFonts w:ascii="Upgrade" w:eastAsia="Times New Roman" w:hAnsi="Upgrade" w:cs="Times New Roman"/>
          <w:color w:val="2D3B45"/>
          <w:sz w:val="24"/>
          <w:szCs w:val="24"/>
          <w:lang w:eastAsia="en-US"/>
        </w:rPr>
      </w:pPr>
      <w:r w:rsidRPr="00626897">
        <w:rPr>
          <w:rFonts w:ascii="Upgrade" w:eastAsia="Times New Roman" w:hAnsi="Upgrade" w:cs="Times New Roman"/>
          <w:color w:val="2D3B45"/>
          <w:sz w:val="24"/>
          <w:szCs w:val="24"/>
          <w:lang w:eastAsia="en-US"/>
        </w:rPr>
        <w:t xml:space="preserve">“Moo” </w:t>
      </w:r>
    </w:p>
    <w:p w14:paraId="31F5D2C2" w14:textId="6655B260" w:rsidR="00626897" w:rsidRDefault="00E82F06" w:rsidP="00317E85">
      <w:pPr>
        <w:pStyle w:val="ListParagraph"/>
        <w:numPr>
          <w:ilvl w:val="1"/>
          <w:numId w:val="7"/>
        </w:numPr>
        <w:shd w:val="clear" w:color="auto" w:fill="FFFFFF"/>
        <w:spacing w:before="100" w:beforeAutospacing="1" w:after="100" w:afterAutospacing="1" w:line="240" w:lineRule="auto"/>
        <w:rPr>
          <w:rFonts w:ascii="Upgrade" w:eastAsia="Times New Roman" w:hAnsi="Upgrade" w:cs="Times New Roman"/>
          <w:color w:val="2D3B45"/>
          <w:sz w:val="24"/>
          <w:szCs w:val="24"/>
          <w:lang w:eastAsia="en-US"/>
        </w:rPr>
      </w:pPr>
      <w:r>
        <w:rPr>
          <w:rFonts w:ascii="Upgrade" w:eastAsia="Times New Roman" w:hAnsi="Upgrade" w:cs="Times New Roman"/>
          <w:color w:val="2D3B45"/>
          <w:sz w:val="24"/>
          <w:szCs w:val="24"/>
          <w:lang w:eastAsia="en-US"/>
        </w:rPr>
        <w:t>clean/uncluttered designs</w:t>
      </w:r>
    </w:p>
    <w:p w14:paraId="00A8EA8A" w14:textId="688333D6" w:rsidR="00E82F06" w:rsidRDefault="00E82F06" w:rsidP="00317E85">
      <w:pPr>
        <w:pStyle w:val="ListParagraph"/>
        <w:numPr>
          <w:ilvl w:val="1"/>
          <w:numId w:val="7"/>
        </w:numPr>
        <w:shd w:val="clear" w:color="auto" w:fill="FFFFFF"/>
        <w:spacing w:before="100" w:beforeAutospacing="1" w:after="100" w:afterAutospacing="1" w:line="240" w:lineRule="auto"/>
        <w:rPr>
          <w:rFonts w:ascii="Upgrade" w:eastAsia="Times New Roman" w:hAnsi="Upgrade" w:cs="Times New Roman"/>
          <w:color w:val="2D3B45"/>
          <w:sz w:val="24"/>
          <w:szCs w:val="24"/>
          <w:lang w:eastAsia="en-US"/>
        </w:rPr>
      </w:pPr>
      <w:r>
        <w:rPr>
          <w:rFonts w:ascii="Upgrade" w:eastAsia="Times New Roman" w:hAnsi="Upgrade" w:cs="Times New Roman"/>
          <w:color w:val="2D3B45"/>
          <w:sz w:val="24"/>
          <w:szCs w:val="24"/>
          <w:lang w:eastAsia="en-US"/>
        </w:rPr>
        <w:t>simple interfaces</w:t>
      </w:r>
    </w:p>
    <w:p w14:paraId="0C688026" w14:textId="083424C2" w:rsidR="00E82F06" w:rsidRDefault="00E82F06" w:rsidP="00317E85">
      <w:pPr>
        <w:pStyle w:val="ListParagraph"/>
        <w:numPr>
          <w:ilvl w:val="1"/>
          <w:numId w:val="7"/>
        </w:numPr>
        <w:shd w:val="clear" w:color="auto" w:fill="FFFFFF"/>
        <w:spacing w:before="100" w:beforeAutospacing="1" w:after="100" w:afterAutospacing="1" w:line="240" w:lineRule="auto"/>
        <w:rPr>
          <w:rFonts w:ascii="Upgrade" w:eastAsia="Times New Roman" w:hAnsi="Upgrade" w:cs="Times New Roman"/>
          <w:color w:val="2D3B45"/>
          <w:sz w:val="24"/>
          <w:szCs w:val="24"/>
          <w:lang w:eastAsia="en-US"/>
        </w:rPr>
      </w:pPr>
      <w:r>
        <w:rPr>
          <w:rFonts w:ascii="Upgrade" w:eastAsia="Times New Roman" w:hAnsi="Upgrade" w:cs="Times New Roman"/>
          <w:color w:val="2D3B45"/>
          <w:sz w:val="24"/>
          <w:szCs w:val="24"/>
          <w:lang w:eastAsia="en-US"/>
        </w:rPr>
        <w:t>humor</w:t>
      </w:r>
    </w:p>
    <w:p w14:paraId="5372D1DC" w14:textId="08C249EF" w:rsidR="00E82F06" w:rsidRDefault="00E82F06" w:rsidP="00317E85">
      <w:pPr>
        <w:pStyle w:val="ListParagraph"/>
        <w:numPr>
          <w:ilvl w:val="1"/>
          <w:numId w:val="7"/>
        </w:numPr>
        <w:shd w:val="clear" w:color="auto" w:fill="FFFFFF"/>
        <w:spacing w:before="100" w:beforeAutospacing="1" w:after="100" w:afterAutospacing="1" w:line="240" w:lineRule="auto"/>
        <w:rPr>
          <w:rFonts w:ascii="Upgrade" w:eastAsia="Times New Roman" w:hAnsi="Upgrade" w:cs="Times New Roman"/>
          <w:color w:val="2D3B45"/>
          <w:sz w:val="24"/>
          <w:szCs w:val="24"/>
          <w:lang w:eastAsia="en-US"/>
        </w:rPr>
      </w:pPr>
      <w:r>
        <w:rPr>
          <w:rFonts w:ascii="Upgrade" w:eastAsia="Times New Roman" w:hAnsi="Upgrade" w:cs="Times New Roman"/>
          <w:color w:val="2D3B45"/>
          <w:sz w:val="24"/>
          <w:szCs w:val="24"/>
          <w:lang w:eastAsia="en-US"/>
        </w:rPr>
        <w:t>animations</w:t>
      </w:r>
    </w:p>
    <w:p w14:paraId="0191EA4C" w14:textId="313BF118" w:rsidR="00F73EB3" w:rsidRDefault="00E82F06" w:rsidP="008C3CD3">
      <w:pPr>
        <w:pStyle w:val="ListParagraph"/>
        <w:numPr>
          <w:ilvl w:val="1"/>
          <w:numId w:val="7"/>
        </w:numPr>
        <w:shd w:val="clear" w:color="auto" w:fill="FFFFFF"/>
        <w:spacing w:before="100" w:beforeAutospacing="1" w:after="100" w:afterAutospacing="1" w:line="240" w:lineRule="auto"/>
      </w:pPr>
      <w:r w:rsidRPr="00E82F06">
        <w:rPr>
          <w:rFonts w:ascii="Upgrade" w:eastAsia="Times New Roman" w:hAnsi="Upgrade" w:cs="Times New Roman"/>
          <w:color w:val="2D3B45"/>
          <w:sz w:val="24"/>
          <w:szCs w:val="24"/>
          <w:lang w:eastAsia="en-US"/>
        </w:rPr>
        <w:t>“handcrafted”</w:t>
      </w:r>
      <w:bookmarkStart w:id="0" w:name="_GoBack"/>
      <w:bookmarkEnd w:id="0"/>
      <w:r w:rsidRPr="00E82F06">
        <w:rPr>
          <w:rFonts w:ascii="Upgrade" w:eastAsia="Times New Roman" w:hAnsi="Upgrade" w:cs="Times New Roman"/>
          <w:color w:val="2D3B45"/>
          <w:sz w:val="24"/>
          <w:szCs w:val="24"/>
          <w:lang w:eastAsia="en-US"/>
        </w:rPr>
        <w:t xml:space="preserve"> </w:t>
      </w:r>
      <w:r>
        <w:rPr>
          <w:rFonts w:ascii="Upgrade" w:eastAsia="Times New Roman" w:hAnsi="Upgrade" w:cs="Times New Roman"/>
          <w:color w:val="2D3B45"/>
          <w:sz w:val="24"/>
          <w:szCs w:val="24"/>
          <w:lang w:eastAsia="en-US"/>
        </w:rPr>
        <w:t>vibe</w:t>
      </w:r>
    </w:p>
    <w:p w14:paraId="6199E540" w14:textId="77777777" w:rsidR="00F73EB3" w:rsidRDefault="00F73EB3" w:rsidP="003F7A69"/>
    <w:p w14:paraId="3B84F598" w14:textId="77777777" w:rsidR="00376798" w:rsidRPr="00C72400" w:rsidRDefault="00376798" w:rsidP="003F7A69"/>
    <w:p w14:paraId="76CE9578" w14:textId="77777777" w:rsidR="003F7A69" w:rsidRPr="009002ED" w:rsidRDefault="003F7A69" w:rsidP="006C0D97"/>
    <w:p w14:paraId="6E4900D8" w14:textId="77777777" w:rsidR="006C0D97" w:rsidRPr="00CB79FE" w:rsidRDefault="006C0D97" w:rsidP="00CB79FE"/>
    <w:p w14:paraId="01B2602C" w14:textId="77777777" w:rsidR="00CB79FE" w:rsidRPr="00CB79FE" w:rsidRDefault="00CB79FE" w:rsidP="00CB79FE"/>
    <w:p w14:paraId="33203BA5" w14:textId="77777777" w:rsidR="00CB79FE" w:rsidRPr="00CB79FE" w:rsidRDefault="00CB79FE" w:rsidP="00CB79FE"/>
    <w:p w14:paraId="769D039B" w14:textId="77777777" w:rsidR="00CB79FE" w:rsidRPr="00CB79FE" w:rsidRDefault="00CB79FE" w:rsidP="00CB79FE"/>
    <w:sectPr w:rsidR="00CB79FE" w:rsidRPr="00CB79FE">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A21A0" w14:textId="77777777" w:rsidR="009222C1" w:rsidRDefault="009222C1">
      <w:r>
        <w:separator/>
      </w:r>
    </w:p>
    <w:p w14:paraId="72D8C1E7" w14:textId="77777777" w:rsidR="009222C1" w:rsidRDefault="009222C1"/>
  </w:endnote>
  <w:endnote w:type="continuationSeparator" w:id="0">
    <w:p w14:paraId="3A56D5DC" w14:textId="77777777" w:rsidR="009222C1" w:rsidRDefault="009222C1">
      <w:r>
        <w:continuationSeparator/>
      </w:r>
    </w:p>
    <w:p w14:paraId="30572F8B" w14:textId="77777777" w:rsidR="009222C1" w:rsidRDefault="009222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Upgrade">
    <w:panose1 w:val="00000000000000020000"/>
    <w:charset w:val="4D"/>
    <w:family w:val="auto"/>
    <w:notTrueType/>
    <w:pitch w:val="variable"/>
    <w:sig w:usb0="A00000FF" w:usb1="5000A04B" w:usb2="00000000" w:usb3="00000000" w:csb0="000001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raterBlockPro">
    <w:panose1 w:val="020B0504010101020102"/>
    <w:charset w:val="4D"/>
    <w:family w:val="swiss"/>
    <w:notTrueType/>
    <w:pitch w:val="variable"/>
    <w:sig w:usb0="A00000FF" w:usb1="5000204A" w:usb2="00000008" w:usb3="00000000" w:csb0="00000093"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3DC38259" w14:textId="77777777" w:rsidR="00E57683" w:rsidRDefault="00EF5F7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BB314" w14:textId="77777777" w:rsidR="009222C1" w:rsidRDefault="009222C1">
      <w:r>
        <w:separator/>
      </w:r>
    </w:p>
    <w:p w14:paraId="4B81F037" w14:textId="77777777" w:rsidR="009222C1" w:rsidRDefault="009222C1"/>
  </w:footnote>
  <w:footnote w:type="continuationSeparator" w:id="0">
    <w:p w14:paraId="598F1F4E" w14:textId="77777777" w:rsidR="009222C1" w:rsidRDefault="009222C1">
      <w:r>
        <w:continuationSeparator/>
      </w:r>
    </w:p>
    <w:p w14:paraId="62B0E380" w14:textId="77777777" w:rsidR="009222C1" w:rsidRDefault="009222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6E215D"/>
    <w:multiLevelType w:val="multilevel"/>
    <w:tmpl w:val="7B3E556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Upgrade" w:eastAsia="Times New Roman" w:hAnsi="Upgrade"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F3C00"/>
    <w:multiLevelType w:val="hybridMultilevel"/>
    <w:tmpl w:val="1A8262B4"/>
    <w:lvl w:ilvl="0" w:tplc="96C2402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68105A5"/>
    <w:multiLevelType w:val="multilevel"/>
    <w:tmpl w:val="8F34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FE"/>
    <w:rsid w:val="0002323C"/>
    <w:rsid w:val="001E364B"/>
    <w:rsid w:val="00225A93"/>
    <w:rsid w:val="0030339B"/>
    <w:rsid w:val="00317E85"/>
    <w:rsid w:val="00376798"/>
    <w:rsid w:val="003F7A69"/>
    <w:rsid w:val="004B5F0A"/>
    <w:rsid w:val="005C5C9C"/>
    <w:rsid w:val="005D190D"/>
    <w:rsid w:val="005D317D"/>
    <w:rsid w:val="005E25A9"/>
    <w:rsid w:val="00600138"/>
    <w:rsid w:val="00626897"/>
    <w:rsid w:val="006C0D97"/>
    <w:rsid w:val="0077070A"/>
    <w:rsid w:val="00803249"/>
    <w:rsid w:val="009002ED"/>
    <w:rsid w:val="009222C1"/>
    <w:rsid w:val="00983933"/>
    <w:rsid w:val="00A107C0"/>
    <w:rsid w:val="00A26ADD"/>
    <w:rsid w:val="00A50A97"/>
    <w:rsid w:val="00A529D6"/>
    <w:rsid w:val="00A7386E"/>
    <w:rsid w:val="00B516FB"/>
    <w:rsid w:val="00C72400"/>
    <w:rsid w:val="00CB79FE"/>
    <w:rsid w:val="00DC778C"/>
    <w:rsid w:val="00DF36C3"/>
    <w:rsid w:val="00E36D20"/>
    <w:rsid w:val="00E57683"/>
    <w:rsid w:val="00E82F06"/>
    <w:rsid w:val="00EF5F70"/>
    <w:rsid w:val="00F73EB3"/>
    <w:rsid w:val="00FD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CF5C2"/>
  <w15:chartTrackingRefBased/>
  <w15:docId w15:val="{F1DE15C5-41EC-444E-8E2F-582FAD98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textlayer--absolute">
    <w:name w:val="textlayer--absolute"/>
    <w:basedOn w:val="Normal"/>
    <w:rsid w:val="00DC778C"/>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983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4744">
      <w:bodyDiv w:val="1"/>
      <w:marLeft w:val="0"/>
      <w:marRight w:val="0"/>
      <w:marTop w:val="0"/>
      <w:marBottom w:val="0"/>
      <w:divBdr>
        <w:top w:val="none" w:sz="0" w:space="0" w:color="auto"/>
        <w:left w:val="none" w:sz="0" w:space="0" w:color="auto"/>
        <w:bottom w:val="none" w:sz="0" w:space="0" w:color="auto"/>
        <w:right w:val="none" w:sz="0" w:space="0" w:color="auto"/>
      </w:divBdr>
    </w:div>
    <w:div w:id="307132318">
      <w:bodyDiv w:val="1"/>
      <w:marLeft w:val="0"/>
      <w:marRight w:val="0"/>
      <w:marTop w:val="0"/>
      <w:marBottom w:val="0"/>
      <w:divBdr>
        <w:top w:val="none" w:sz="0" w:space="0" w:color="auto"/>
        <w:left w:val="none" w:sz="0" w:space="0" w:color="auto"/>
        <w:bottom w:val="none" w:sz="0" w:space="0" w:color="auto"/>
        <w:right w:val="none" w:sz="0" w:space="0" w:color="auto"/>
      </w:divBdr>
    </w:div>
    <w:div w:id="481115871">
      <w:bodyDiv w:val="1"/>
      <w:marLeft w:val="0"/>
      <w:marRight w:val="0"/>
      <w:marTop w:val="0"/>
      <w:marBottom w:val="0"/>
      <w:divBdr>
        <w:top w:val="none" w:sz="0" w:space="0" w:color="auto"/>
        <w:left w:val="none" w:sz="0" w:space="0" w:color="auto"/>
        <w:bottom w:val="none" w:sz="0" w:space="0" w:color="auto"/>
        <w:right w:val="none" w:sz="0" w:space="0" w:color="auto"/>
      </w:divBdr>
    </w:div>
    <w:div w:id="788204218">
      <w:bodyDiv w:val="1"/>
      <w:marLeft w:val="0"/>
      <w:marRight w:val="0"/>
      <w:marTop w:val="0"/>
      <w:marBottom w:val="0"/>
      <w:divBdr>
        <w:top w:val="none" w:sz="0" w:space="0" w:color="auto"/>
        <w:left w:val="none" w:sz="0" w:space="0" w:color="auto"/>
        <w:bottom w:val="none" w:sz="0" w:space="0" w:color="auto"/>
        <w:right w:val="none" w:sz="0" w:space="0" w:color="auto"/>
      </w:divBdr>
    </w:div>
    <w:div w:id="1277634917">
      <w:bodyDiv w:val="1"/>
      <w:marLeft w:val="0"/>
      <w:marRight w:val="0"/>
      <w:marTop w:val="0"/>
      <w:marBottom w:val="0"/>
      <w:divBdr>
        <w:top w:val="none" w:sz="0" w:space="0" w:color="auto"/>
        <w:left w:val="none" w:sz="0" w:space="0" w:color="auto"/>
        <w:bottom w:val="none" w:sz="0" w:space="0" w:color="auto"/>
        <w:right w:val="none" w:sz="0" w:space="0" w:color="auto"/>
      </w:divBdr>
    </w:div>
    <w:div w:id="1839732133">
      <w:bodyDiv w:val="1"/>
      <w:marLeft w:val="0"/>
      <w:marRight w:val="0"/>
      <w:marTop w:val="0"/>
      <w:marBottom w:val="0"/>
      <w:divBdr>
        <w:top w:val="none" w:sz="0" w:space="0" w:color="auto"/>
        <w:left w:val="none" w:sz="0" w:space="0" w:color="auto"/>
        <w:bottom w:val="none" w:sz="0" w:space="0" w:color="auto"/>
        <w:right w:val="none" w:sz="0" w:space="0" w:color="auto"/>
      </w:divBdr>
    </w:div>
    <w:div w:id="201399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liottisaac/Library/Containers/com.microsoft.Word/Data/Library/Application%20Support/Microsoft/Office/16.0/DTS/en-US%7bB12E4AE7-430D-C349-87EC-3450B0C722B5%7d/%7b42A83918-0429-CA43-B578-473DDD5CD068%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{42A83918-0429-CA43-B578-473DDD5CD068}tf10002086.dotx</Template>
  <TotalTime>38</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2020-03-05T13:33:00Z</dcterms:created>
  <dcterms:modified xsi:type="dcterms:W3CDTF">2020-03-05T14:13:00Z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